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2121DF">
        <w:rPr>
          <w:rFonts w:cs="Arial"/>
          <w:lang w:val="pt-BR"/>
        </w:rPr>
        <w:t>MalaPronta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2121DF">
        <w:rPr>
          <w:rFonts w:cs="Arial"/>
          <w:lang w:val="pt-BR"/>
        </w:rPr>
        <w:t>UC</w:t>
      </w:r>
      <w:r w:rsidR="00DA19A8">
        <w:rPr>
          <w:rFonts w:cs="Arial"/>
          <w:lang w:val="pt-BR"/>
        </w:rPr>
        <w:t>4</w:t>
      </w:r>
      <w:r w:rsidR="002121DF">
        <w:rPr>
          <w:rFonts w:cs="Arial"/>
          <w:lang w:val="pt-BR"/>
        </w:rPr>
        <w:t xml:space="preserve"> </w:t>
      </w:r>
      <w:r w:rsidR="00DA19A8">
        <w:rPr>
          <w:rFonts w:cs="Arial"/>
          <w:lang w:val="pt-BR"/>
        </w:rPr>
        <w:t>Adicionar Voo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DA19A8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Adicionar um voo a uma viagem já existente</w:t>
      </w:r>
      <w:r w:rsidR="00A81423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2121D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E642E5" w:rsidRDefault="002121DF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Usuário está executando o UC</w:t>
      </w:r>
      <w:r w:rsidR="00DA19A8">
        <w:t>3</w:t>
      </w:r>
      <w:r>
        <w:t xml:space="preserve"> (Listar </w:t>
      </w:r>
      <w:r w:rsidR="00DA19A8">
        <w:t>Itens de uma Viagem</w:t>
      </w:r>
      <w:r>
        <w:t>), conforme Interface 1 abaixo:</w:t>
      </w:r>
    </w:p>
    <w:p w:rsidR="00705361" w:rsidRDefault="00705361" w:rsidP="00705361">
      <w:pPr>
        <w:rPr>
          <w:lang w:val="pt-BR"/>
        </w:rPr>
      </w:pPr>
    </w:p>
    <w:p w:rsidR="00705361" w:rsidRDefault="00DA19A8" w:rsidP="00604D27">
      <w:pPr>
        <w:ind w:left="284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51F4AED" wp14:editId="3CB32270">
            <wp:extent cx="6332220" cy="4406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E642E5" w:rsidRDefault="002121DF" w:rsidP="00CA5AAF">
      <w:pPr>
        <w:pStyle w:val="Ttulo3"/>
        <w:ind w:left="993" w:hanging="596"/>
      </w:pPr>
      <w:r>
        <w:t xml:space="preserve">Usuário </w:t>
      </w:r>
      <w:r w:rsidR="00DA19A8">
        <w:t>seleciona Novo Item, e em seguida Voo. Sistema exibe a interface 2</w:t>
      </w:r>
      <w:r>
        <w:t>: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2" w:name="_5.2.2_S02_Pesquisar"/>
      <w:bookmarkStart w:id="13" w:name="_5.2.2_S02_Alterar"/>
      <w:bookmarkEnd w:id="12"/>
      <w:bookmarkEnd w:id="13"/>
    </w:p>
    <w:p w:rsidR="000E4A07" w:rsidRDefault="00DA19A8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  <w:r>
        <w:rPr>
          <w:noProof/>
          <w:snapToGrid/>
          <w:lang w:eastAsia="pt-BR"/>
        </w:rPr>
        <w:lastRenderedPageBreak/>
        <w:drawing>
          <wp:inline distT="0" distB="0" distL="0" distR="0" wp14:anchorId="6E36CDFF" wp14:editId="2E3224EA">
            <wp:extent cx="5948088" cy="3214425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337" cy="32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DF" w:rsidRDefault="00DA19A8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Todos os campos da interface são obrigatórios.</w:t>
      </w:r>
    </w:p>
    <w:p w:rsidR="00DA19A8" w:rsidRDefault="00DA19A8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Companhia Aérea: Exibir lista das companhias aéreas cadastradas. Somente uma delas pode ser selecionada.</w:t>
      </w:r>
    </w:p>
    <w:p w:rsidR="00DA19A8" w:rsidRDefault="00DA19A8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Caso a companhia selecionada possua convênio com o </w:t>
      </w:r>
      <w:proofErr w:type="spellStart"/>
      <w:r>
        <w:rPr>
          <w:lang w:val="pt-BR"/>
        </w:rPr>
        <w:t>MalaPronta</w:t>
      </w:r>
      <w:proofErr w:type="spellEnd"/>
      <w:r>
        <w:rPr>
          <w:lang w:val="pt-BR"/>
        </w:rPr>
        <w:t>, habilitar o botão Buscar para que o usuário digite o código da reserva. Ao clicar em buscar, os demais campos serão preenchidos automaticamente. Caso contrário, o preenchimento será manual.</w:t>
      </w:r>
    </w:p>
    <w:p w:rsidR="00DA19A8" w:rsidRDefault="00DA19A8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Exibir lista de cidades de origem e destino conforme a companhia aérea selecionada.</w:t>
      </w:r>
    </w:p>
    <w:p w:rsidR="00DA19A8" w:rsidRDefault="00DA19A8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A data do voo não pode ser anterior à data atual.</w:t>
      </w:r>
    </w:p>
    <w:p w:rsidR="00DA19A8" w:rsidRDefault="00DA19A8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Ao acionar Salvar Voo, deve ser exibida a interface 1 atualizada, contendo o novo voo adicio</w:t>
      </w:r>
      <w:bookmarkStart w:id="14" w:name="_GoBack"/>
      <w:bookmarkEnd w:id="14"/>
      <w:r>
        <w:rPr>
          <w:lang w:val="pt-BR"/>
        </w:rPr>
        <w:t>nado.</w:t>
      </w:r>
    </w:p>
    <w:sectPr w:rsidR="00DA19A8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94F" w:rsidRDefault="00BE394F">
      <w:r>
        <w:separator/>
      </w:r>
    </w:p>
  </w:endnote>
  <w:endnote w:type="continuationSeparator" w:id="0">
    <w:p w:rsidR="00BE394F" w:rsidRDefault="00BE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1100F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1100F7">
            <w:rPr>
              <w:lang w:val="pt-BR"/>
            </w:rPr>
            <w:t>QueroPet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485BBB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DA19A8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94F" w:rsidRDefault="00BE394F">
      <w:r>
        <w:separator/>
      </w:r>
    </w:p>
  </w:footnote>
  <w:footnote w:type="continuationSeparator" w:id="0">
    <w:p w:rsidR="00BE394F" w:rsidRDefault="00BE3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2121DF">
            <w:rPr>
              <w:lang w:val="pt-BR"/>
            </w:rPr>
            <w:t>MalaPronta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DA19A8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DA19A8">
            <w:rPr>
              <w:lang w:val="pt-BR"/>
            </w:rPr>
            <w:t>4 Adicionar Voo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DA19A8">
          <w:r>
            <w:rPr>
              <w:lang w:val="pt-BR"/>
            </w:rPr>
            <w:t xml:space="preserve">  Data:</w:t>
          </w:r>
          <w:r>
            <w:t xml:space="preserve"> </w:t>
          </w:r>
          <w:r w:rsidR="002121DF">
            <w:t>0</w:t>
          </w:r>
          <w:r w:rsidR="00DA19A8">
            <w:t>8</w:t>
          </w:r>
          <w:r w:rsidR="002121DF">
            <w:t>/03/2018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D5F3E"/>
    <w:rsid w:val="00BE39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19A8"/>
    <w:rsid w:val="00DA3855"/>
    <w:rsid w:val="00E31068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43FA1-8088-4107-8D31-C00D1F45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4</cp:revision>
  <cp:lastPrinted>2006-04-06T17:03:00Z</cp:lastPrinted>
  <dcterms:created xsi:type="dcterms:W3CDTF">2018-03-08T19:44:00Z</dcterms:created>
  <dcterms:modified xsi:type="dcterms:W3CDTF">2018-03-08T19:49:00Z</dcterms:modified>
</cp:coreProperties>
</file>